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ayoutTable"/>
        <w:tblW w:w="5000" w:type="pct"/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488"/>
        <w:gridCol w:w="1872"/>
      </w:tblGrid>
      <w:tr w:rsidR="00E9739B" w14:paraId="2E2576B8" w14:textId="77777777" w:rsidTr="00814BCF">
        <w:tc>
          <w:tcPr>
            <w:tcW w:w="4000" w:type="pct"/>
            <w:vAlign w:val="bottom"/>
          </w:tcPr>
          <w:p w14:paraId="09D2539C" w14:textId="4FA8EC02" w:rsidR="00E9739B" w:rsidRPr="002A4CB9" w:rsidRDefault="00DC17AE">
            <w:pPr>
              <w:pStyle w:val="Name"/>
              <w:spacing w:after="6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Quan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Trac</w:t>
            </w:r>
            <w:proofErr w:type="spellEnd"/>
            <w:r>
              <w:rPr>
                <w:color w:val="0070C0"/>
              </w:rPr>
              <w:t xml:space="preserve"> Cong Trinh</w:t>
            </w:r>
          </w:p>
          <w:p w14:paraId="64DE4988" w14:textId="0C0F72DA" w:rsidR="00A27982" w:rsidRDefault="00DC17AE">
            <w:pPr>
              <w:pStyle w:val="NoSpacing"/>
            </w:pPr>
            <w:proofErr w:type="spellStart"/>
            <w:r>
              <w:t>Thuy</w:t>
            </w:r>
            <w:proofErr w:type="spellEnd"/>
            <w:r>
              <w:t xml:space="preserve"> </w:t>
            </w:r>
            <w:proofErr w:type="spellStart"/>
            <w:r>
              <w:t>dien</w:t>
            </w:r>
            <w:proofErr w:type="spellEnd"/>
            <w:r>
              <w:t xml:space="preserve"> </w:t>
            </w:r>
            <w:proofErr w:type="spellStart"/>
            <w:r>
              <w:t>Alin</w:t>
            </w:r>
            <w:proofErr w:type="spellEnd"/>
          </w:p>
        </w:tc>
        <w:tc>
          <w:tcPr>
            <w:tcW w:w="1000" w:type="pct"/>
            <w:vAlign w:val="bottom"/>
          </w:tcPr>
          <w:p w14:paraId="3EB7D9A5" w14:textId="47B5DD93" w:rsidR="00E9739B" w:rsidRDefault="00E9739B" w:rsidP="00A27982">
            <w:pPr>
              <w:pStyle w:val="NoSpacing"/>
              <w:jc w:val="right"/>
            </w:pPr>
          </w:p>
        </w:tc>
      </w:tr>
    </w:tbl>
    <w:p w14:paraId="6E483A45" w14:textId="385909DD" w:rsidR="00E9739B" w:rsidRDefault="00E9739B">
      <w:pPr>
        <w:pStyle w:val="TableSpace"/>
      </w:pPr>
    </w:p>
    <w:p w14:paraId="250E0B31" w14:textId="2BAEABF2" w:rsidR="00E9739B" w:rsidRPr="007D2F2C" w:rsidRDefault="007D2F2C" w:rsidP="007D2F2C">
      <w:pPr>
        <w:pStyle w:val="InvoiceHeading"/>
        <w:rPr>
          <w:color w:val="0070C0"/>
        </w:rPr>
      </w:pPr>
      <w:proofErr w:type="spellStart"/>
      <w:r>
        <w:rPr>
          <w:color w:val="0070C0"/>
        </w:rPr>
        <w:t>Bao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cao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tuan</w:t>
      </w:r>
      <w:proofErr w:type="spellEnd"/>
    </w:p>
    <w:p w14:paraId="77E6D20A" w14:textId="01F1BF53" w:rsidR="00E9739B" w:rsidRDefault="00E9739B">
      <w:pPr>
        <w:pStyle w:val="Closing"/>
      </w:pPr>
    </w:p>
    <w:tbl>
      <w:tblPr>
        <w:tblStyle w:val="InvoiceTable"/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265"/>
        <w:gridCol w:w="973"/>
        <w:gridCol w:w="973"/>
        <w:gridCol w:w="924"/>
        <w:gridCol w:w="924"/>
        <w:gridCol w:w="924"/>
        <w:gridCol w:w="924"/>
        <w:gridCol w:w="924"/>
        <w:gridCol w:w="924"/>
      </w:tblGrid>
      <w:tr w:rsidR="00D20ECB" w14:paraId="2D0D8E4B" w14:textId="77777777" w:rsidTr="0061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625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01B9C86B" w14:textId="7E40E87F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4F4A59C8" w14:textId="7E780D75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Time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726339BC" w14:textId="45F22F54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Temp_1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63AADE5A" w14:textId="3D1DC504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Temp_2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2D2102AE" w14:textId="01D045F5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Temp_3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66709AD6" w14:textId="7E3FD898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Temp_4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08F0E47A" w14:textId="2F6A58FD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Temp_5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1C79E2E8" w14:textId="6823A787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Temp_6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0B0295CF" w14:textId="1142B272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Temp_7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7D39CA29" w14:textId="7A3BDDB4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Temp_8</w:t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86834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06:59:59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8.716857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9.716857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7.716857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8.716857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9.716857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7.716857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8.716857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9.716857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86833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06:59:59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8.699561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9.699561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7.699561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8.699561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9.699561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7.699561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8.699561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9.699561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86832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06:59:58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9.131966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10.131966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8.131966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9.131966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10.131966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8.131966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9.131966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10.131966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86831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06:59:57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8.718619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9.718619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7.718619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8.718619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9.718619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7.718619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8.718619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9.718619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86830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06:59:56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8.771344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9.771344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7.771344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8.771344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9.771344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7.771344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8.771344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9.771344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86829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06:59:55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8.645462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9.645462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7.645462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8.645462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9.645462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7.645462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8.645462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9.645462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86828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06:59:54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8.729718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9.729718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7.729718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8.729718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9.729718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7.729718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8.729718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9.729718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86827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06:59:53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8.735018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9.735018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7.735018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8.735018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9.735018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7.735018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8.735018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9.735018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86826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06:59:52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9.11141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10.11141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8.11141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9.11141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10.11141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8.11141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9.11141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10.11141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86825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06:59:51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8.735234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9.735234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7.735234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8.735234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9.735234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7.735234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8.735234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9.735234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86824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06:59:50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8.56861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9.56861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7.56861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8.56861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9.56861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7.56861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8.56861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9.56861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86823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06:59:49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8.918452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9.918452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7.918452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8.918452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9.918452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7.918452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8.918452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9.918452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86822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06:59:48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8.932064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9.932064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7.932064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8.932064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9.932064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7.932064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8.932064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9.932064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86821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06:59:47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8.946426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9.946426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7.946426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8.946426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9.946426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7.946426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8.946426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9.946426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86820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06:59:46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8.919663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9.919663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7.919663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8.919663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9.919663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7.919663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8.919663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9.919663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86819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06:59:45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8.657345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9.657345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7.657345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8.657345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9.657345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7.657345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8.657345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9.657345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86818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06:59:44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8.710931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9.710931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7.710931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8.710931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9.710931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7.710931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8.710931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9.710931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86817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06:59:43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8.661975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9.661975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7.661975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8.661975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9.661975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7.661975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8.661975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9.661975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86816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06:59:42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8.841211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9.841211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7.841211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8.841211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9.841211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7.841211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8.841211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9.841211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06:59:41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8.614728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9.614728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7.614728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8.614728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9.614728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7.614728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8.614728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9.614728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86814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06:59:40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8.677269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9.677269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7.677269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8.677269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9.677269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7.677269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8.677269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9.677269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86813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06:59:39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8.755354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9.755354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7.755354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8.755354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9.755354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7.755354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8.755354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9.755354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06:59:38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8.958798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9.958798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7.958798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8.958798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9.958798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7.958798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8.958798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9.958798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06:59:37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8.576543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9.576543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7.576543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8.576543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9.576543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7.576543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8.576543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9.576543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86810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06:59:36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8.604291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9.604291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7.604291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8.604291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9.604291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7.604291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8.604291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9.604291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86809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06:59:35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8.834854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9.834854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7.834854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8.834854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9.834854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7.834854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8.834854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9.834854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86808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06:59:34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8.658745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9.658745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7.658745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8.658745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9.658745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7.658745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8.658745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9.658745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86807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06:59:33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8.962075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9.962075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7.962075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8.962075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9.962075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7.962075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8.962075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9.962075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86806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06:59:32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8.980686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9.980686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7.980686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8.980686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9.980686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7.980686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8.980686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9.980686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86805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06:59:31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8.628132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9.628132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7.628132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8.628132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9.628132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7.628132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8.628132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9.628132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86804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06:59:30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8.701659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9.701659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7.701659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8.701659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9.701659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7.701659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8.701659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9.701659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86803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06:59:29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8.927844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9.927844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7.927844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8.927844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9.927844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7.927844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8.927844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9.927844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86802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06:59:28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8.517519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9.517519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7.517519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8.517519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9.517519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7.517519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8.517519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9.517519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86801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06:59:27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8.988157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9.988157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7.988157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8.988157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9.988157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7.988157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8.988157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9.988157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86800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06:59:26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8.962126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9.962126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7.962126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8.962126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9.962126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7.962126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8.962126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9.962126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86799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06:59:25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8.696018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9.696018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7.696018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8.696018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9.696018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7.696018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8.696018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9.696018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86798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06:59:24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8.847367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9.847367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7.847367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8.847367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9.847367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7.847367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8.847367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9.847367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86797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06:59:23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8.901767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9.901767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7.901767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8.901767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9.901767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7.901767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8.901767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9.901767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86796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06:59:22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8.700492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9.700492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7.700492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8.700492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9.700492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7.700492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8.700492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9.700492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86795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06:59:21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9.038369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10.038369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8.038369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9.038369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10.038369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8.038369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9.038369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10.038369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86794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06:59:20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8.77035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9.77035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7.77035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8.77035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9.77035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7.77035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8.77035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9.77035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86793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06:59:19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8.982429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9.982429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7.982429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8.982429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9.982429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7.982429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8.982429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9.982429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86792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06:59:18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8.674162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9.674162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7.674162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8.674162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9.674162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7.674162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8.674162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9.674162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86791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06:59:17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8.948664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9.948664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7.948664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8.948664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9.948664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7.948664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8.948664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9.948664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86790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06:59:16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8.507165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9.507165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7.507165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8.507165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9.507165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7.507165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8.507165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9.507165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86789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06:59:15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8.82891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9.82891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7.82891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8.82891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9.82891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7.82891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8.82891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9.82891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86788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06:59:14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8.693389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9.693389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7.693389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8.693389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9.693389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7.693389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8.693389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9.693389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86787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06:59:13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8.831676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9.831676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7.831676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8.831676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9.831676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7.831676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8.831676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9.831676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86786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06:59:12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8.709193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9.709193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7.709193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8.709193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9.709193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7.709193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8.709193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9.709193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86785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06:59:11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8.728712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9.728712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7.728712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8.728712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9.728712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7.728712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8.728712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9.728712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86784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06:59:10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8.927461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9.927461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7.927461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8.927461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9.927461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7.927461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8.927461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9.927461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86783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06:59:09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8.842626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9.842626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7.842626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8.842626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9.842626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7.842626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8.842626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9.842626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86782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06:59:08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8.487465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9.487465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7.487465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8.487465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9.487465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7.487465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8.487465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9.487465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86781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06:59:07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8.490522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9.490522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7.490522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8.490522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9.490522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7.490522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8.490522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9.490522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86780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06:59:06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8.569334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9.569334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7.569334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8.569334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9.569334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7.569334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8.569334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9.569334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86779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06:59:05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8.507443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9.507443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7.507443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8.507443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9.507443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7.507443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8.507443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9.507443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86778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06:59:04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8.814393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9.814393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7.814393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8.814393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9.814393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7.814393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8.814393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9.814393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86777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06:59:03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8.48547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9.48547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7.48547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8.48547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9.48547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7.48547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8.48547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9.48547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86776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06:59:02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8.963591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9.963591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7.963591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8.963591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9.963591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7.963591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8.963591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9.963591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86775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06:59:01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8.655196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9.655196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7.655196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8.655196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9.655196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7.655196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8.655196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9.655196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86774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06:59:00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8.754516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9.754516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7.754516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8.754516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9.754516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7.754516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8.754516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9.754516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86773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06:58:59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8.678396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9.678396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7.678396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8.678396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9.678396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7.678396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8.678396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9.678396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86772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06:58:58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8.804267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9.804267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7.804267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8.804267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9.804267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7.804267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8.804267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9.804267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86771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06:58:57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8.593745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9.593745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7.593745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8.593745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9.593745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7.593745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8.593745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9.593745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86770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06:58:56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8.681016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9.681016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7.681016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8.681016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9.681016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7.681016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8.681016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9.681016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86769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06:58:55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8.930706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9.930706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7.930706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8.930706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9.930706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7.930706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8.930706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9.930706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86768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06:58:54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8.708941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9.708941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7.708941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8.708941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9.708941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7.708941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8.708941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9.708941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86767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06:58:53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8.560126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9.560126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7.560126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8.560126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9.560126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7.560126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8.560126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9.560126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86766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06:58:52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8.533942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9.533942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7.533942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8.533942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9.533942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7.533942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8.533942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9.533942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86765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06:58:51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8.756056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9.756056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7.756056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8.756056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9.756056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7.756056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8.756056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9.756056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86764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06:58:50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8.575179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9.575179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7.575179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8.575179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9.575179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7.575179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8.575179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9.575179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86763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06:58:49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8.576645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9.576645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7.576645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8.576645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9.576645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7.576645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8.576645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9.576645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86762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06:58:48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8.676459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9.676459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7.676459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8.676459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9.676459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7.676459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8.676459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9.676459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86761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06:58:47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8.609862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9.609862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7.609862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8.609862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9.609862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7.609862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8.609862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9.609862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86760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06:58:46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8.425688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9.425688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7.425688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8.425688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9.425688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7.425688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8.425688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9.425688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86759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06:58:45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8.944259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9.944259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7.944259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8.944259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9.944259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7.944259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8.944259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9.944259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86758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06:58:44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8.605322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9.605322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7.605322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8.605322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9.605322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7.605322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8.605322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9.605322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86757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06:58:43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8.493857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9.493857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7.493857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8.493857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9.493857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7.493857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8.493857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9.493857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86756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06:58:42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8.74801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9.74801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7.74801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8.74801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9.74801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7.74801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8.74801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9.74801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86755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06:58:41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8.903595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9.903595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7.903595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8.903595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9.903595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7.903595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8.903595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9.903595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86754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06:58:40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8.67188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9.67188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7.67188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8.67188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9.67188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7.67188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8.67188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9.67188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86753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06:58:39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8.357877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9.357877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7.357877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8.357877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9.357877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7.357877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8.357877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9.357877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86752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06:58:38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8.436701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9.436701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7.436701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8.436701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9.436701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7.436701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8.436701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9.436701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86751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06:58:37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8.697812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9.697812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7.697812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8.697812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9.697812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7.697812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8.697812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9.697812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86750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06:58:36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8.870956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9.870956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7.870956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8.870956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9.870956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7.870956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8.870956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9.870956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86749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06:58:35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8.478965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9.478965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7.478965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8.478965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9.478965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7.478965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8.478965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9.478965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86748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06:58:34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8.341352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9.341352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7.341352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8.341352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9.341352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7.341352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8.341352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9.341352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86747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06:58:33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8.563241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9.563241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7.563241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8.563241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9.563241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7.563241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8.563241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9.563241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86746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06:58:32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8.650653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9.650653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7.650653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8.650653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9.650653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7.650653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8.650653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9.650653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86745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06:58:31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8.898837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9.898837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7.898837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8.898837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9.898837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7.898837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8.898837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9.898837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86744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06:58:30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8.328861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9.328861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7.328861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8.328861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9.328861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7.328861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8.328861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9.328861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86743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06:58:29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8.684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9.684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7.684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8.684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9.684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7.684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8.684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9.684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86742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06:58:28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8.403012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9.403012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7.403012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8.403012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9.403012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7.403012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8.403012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9.403012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86741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06:58:27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8.50229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9.50229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7.50229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8.50229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9.50229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7.50229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8.50229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9.50229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86740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06:58:26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8.86576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9.86576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7.86576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8.86576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9.86576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7.86576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8.86576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9.86576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86739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06:58:25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8.439618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9.439618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7.439618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8.439618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9.439618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7.439618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8.439618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9.439618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86738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06:58:24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8.789831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9.789831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7.789831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8.789831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9.789831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7.789831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8.789831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9.789831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86737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06:58:23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8.817109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9.817109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7.817109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8.817109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9.817109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7.817109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8.817109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9.817109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86736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06:58:22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8.626669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9.626669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7.626669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8.626669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9.626669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7.626669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8.626669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9.626669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/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 xml:space="preserve">86735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Sat Dec 15 2018 06:58:21 GMT+0700 (Indochina Time)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8.377266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9.377266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7.377266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8.377266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9.377266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7.377266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8.377266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 xml:space="preserve">9.377266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/>
            </w:r>
            <w:proofErr w:type="spellEnd"/>
            <w:r w:rsidRPr="00721ED2">
              <w:rPr>
                <w:color w:val="auto"/>
                <w:sz w:val="20"/>
                <w:szCs w:val="20"/>
              </w:rPr>
              <w:t/>
            </w:r>
          </w:p>
        </w:tc>
      </w:tr>
    </w:tbl>
    <w:p w14:paraId="2F05E0A3" w14:textId="77777777" w:rsidR="00D20ECB" w:rsidRDefault="00D20ECB">
      <w:pPr>
        <w:pStyle w:val="Closing"/>
      </w:pPr>
    </w:p>
    <w:sectPr w:rsidR="00D20ECB" w:rsidSect="00A27982">
      <w:footerReference w:type="default" r:id="rId10"/>
      <w:footerReference w:type="first" r:id="rId11"/>
      <w:pgSz w:w="12240" w:h="15840" w:code="1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9AD7C" w14:textId="77777777" w:rsidR="00103CD9" w:rsidRDefault="00103CD9">
      <w:pPr>
        <w:spacing w:before="0" w:after="0"/>
      </w:pPr>
      <w:r>
        <w:separator/>
      </w:r>
    </w:p>
  </w:endnote>
  <w:endnote w:type="continuationSeparator" w:id="0">
    <w:p w14:paraId="2BAF5045" w14:textId="77777777" w:rsidR="00103CD9" w:rsidRDefault="00103C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C7BE7" w14:textId="77777777" w:rsidR="00E9739B" w:rsidRDefault="006C38CB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3118"/>
      <w:gridCol w:w="3121"/>
      <w:gridCol w:w="3121"/>
    </w:tblGrid>
    <w:tr w:rsidR="00814BCF" w14:paraId="35FE5E63" w14:textId="41F0E92C" w:rsidTr="00814BCF">
      <w:trPr>
        <w:jc w:val="center"/>
      </w:trPr>
      <w:tc>
        <w:tcPr>
          <w:tcW w:w="1666" w:type="pct"/>
          <w:vAlign w:val="center"/>
        </w:tcPr>
        <w:p w14:paraId="5F28FBB8" w14:textId="61246751" w:rsidR="00814BCF" w:rsidRDefault="00814BCF">
          <w:pPr>
            <w:pStyle w:val="Footer"/>
          </w:pPr>
          <w:r>
            <w:rPr>
              <w:rStyle w:val="ContactHeading"/>
            </w:rPr>
            <w:t>Tel:</w:t>
          </w:r>
          <w:r>
            <w:t xml:space="preserve"> 1 800 123 1234</w:t>
          </w:r>
        </w:p>
      </w:tc>
      <w:tc>
        <w:tcPr>
          <w:tcW w:w="1667" w:type="pct"/>
          <w:vAlign w:val="center"/>
        </w:tcPr>
        <w:p w14:paraId="424D9949" w14:textId="591E4892" w:rsidR="00814BCF" w:rsidRDefault="00814BCF" w:rsidP="00814BCF">
          <w:pPr>
            <w:pStyle w:val="Footer"/>
            <w:jc w:val="center"/>
          </w:pPr>
          <w:r>
            <w:rPr>
              <w:rStyle w:val="ContactHeading"/>
            </w:rPr>
            <w:t xml:space="preserve">Email: </w:t>
          </w:r>
          <w:r>
            <w:t>sales@supplier.com</w:t>
          </w:r>
        </w:p>
      </w:tc>
      <w:tc>
        <w:tcPr>
          <w:tcW w:w="1667" w:type="pct"/>
          <w:vAlign w:val="center"/>
        </w:tcPr>
        <w:p w14:paraId="522E279B" w14:textId="0997B325" w:rsidR="00814BCF" w:rsidRDefault="00814BCF" w:rsidP="00814BCF">
          <w:pPr>
            <w:pStyle w:val="Footer"/>
            <w:jc w:val="right"/>
            <w:rPr>
              <w:rStyle w:val="ContactHeading"/>
            </w:rPr>
          </w:pPr>
          <w:r>
            <w:rPr>
              <w:rStyle w:val="ContactHeading"/>
            </w:rPr>
            <w:t>Web:</w:t>
          </w:r>
          <w:r>
            <w:t xml:space="preserve"> www.supplier.com</w:t>
          </w:r>
        </w:p>
      </w:tc>
    </w:tr>
  </w:tbl>
  <w:p w14:paraId="70B33D02" w14:textId="77777777" w:rsidR="00E9739B" w:rsidRDefault="00E9739B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40C49" w14:textId="77777777" w:rsidR="00103CD9" w:rsidRDefault="00103CD9">
      <w:pPr>
        <w:spacing w:before="0" w:after="0"/>
      </w:pPr>
      <w:r>
        <w:separator/>
      </w:r>
    </w:p>
  </w:footnote>
  <w:footnote w:type="continuationSeparator" w:id="0">
    <w:p w14:paraId="0228947F" w14:textId="77777777" w:rsidR="00103CD9" w:rsidRDefault="00103CD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06"/>
    <w:rsid w:val="00084558"/>
    <w:rsid w:val="00103CD9"/>
    <w:rsid w:val="001566AF"/>
    <w:rsid w:val="001B2B0E"/>
    <w:rsid w:val="002A4CB9"/>
    <w:rsid w:val="00497FBE"/>
    <w:rsid w:val="00611146"/>
    <w:rsid w:val="006B0F06"/>
    <w:rsid w:val="006C38CB"/>
    <w:rsid w:val="00721ED2"/>
    <w:rsid w:val="007D2F2C"/>
    <w:rsid w:val="00814BCF"/>
    <w:rsid w:val="0091144D"/>
    <w:rsid w:val="00943E8F"/>
    <w:rsid w:val="00A27982"/>
    <w:rsid w:val="00AA3E12"/>
    <w:rsid w:val="00B94877"/>
    <w:rsid w:val="00BA2873"/>
    <w:rsid w:val="00CC4E38"/>
    <w:rsid w:val="00D20ECB"/>
    <w:rsid w:val="00DC17AE"/>
    <w:rsid w:val="00DE2D2F"/>
    <w:rsid w:val="00E9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7A9F4A"/>
  <w15:chartTrackingRefBased/>
  <w15:docId w15:val="{3DD00442-812D-4CAB-A7F3-843BE3EF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arrop\AppData\Roaming\Microsoft\Templates\Invoice%20(Red%20design).dotx" TargetMode="External"/></Relationship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073BC7-FCB6-4640-A859-D81AEF46965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1700B6-F88B-4BBD-939C-4B06B1F1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(Plutext)</dc:creator>
  <cp:lastModifiedBy>Tài Nguyễn</cp:lastModifiedBy>
  <cp:revision>3</cp:revision>
  <dcterms:created xsi:type="dcterms:W3CDTF">2019-06-29T10:49:00Z</dcterms:created>
  <dcterms:modified xsi:type="dcterms:W3CDTF">2019-06-29T11:03:00Z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